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FED68" w14:textId="77777777" w:rsidR="005C438D" w:rsidRDefault="009658C7" w:rsidP="009658C7">
      <w:pPr>
        <w:jc w:val="center"/>
      </w:pPr>
      <w:r>
        <w:t xml:space="preserve">PAUTAS PARA EL </w:t>
      </w:r>
      <w:r w:rsidR="003940F4">
        <w:t>PRÁCTICO</w:t>
      </w:r>
    </w:p>
    <w:p w14:paraId="0E63834E" w14:textId="77777777" w:rsidR="009658C7" w:rsidRDefault="009658C7" w:rsidP="009658C7">
      <w:pPr>
        <w:pStyle w:val="ListParagraph"/>
        <w:numPr>
          <w:ilvl w:val="0"/>
          <w:numId w:val="1"/>
        </w:numPr>
      </w:pPr>
      <w:r>
        <w:t>Realizar un programa que cuando ingrese me pida (por pantalla o por consola) un nombre de usuario y una contraseña, en el cual cuando yo ingrese un cero en un usuario, el sistema automáticamente se cierre</w:t>
      </w:r>
      <w:r w:rsidR="00CC672F">
        <w:t xml:space="preserve"> (esta será la única manera de cerrar el programa)</w:t>
      </w:r>
      <w:r>
        <w:t>, mostrándome un mensaje de “GRACIAS POR USAR NUESTRO SISTEMA”.</w:t>
      </w:r>
      <w:r w:rsidR="003940F4">
        <w:t xml:space="preserve"> </w:t>
      </w:r>
    </w:p>
    <w:p w14:paraId="1AB0F69E" w14:textId="77777777" w:rsidR="003940F4" w:rsidRDefault="003940F4" w:rsidP="003940F4">
      <w:pPr>
        <w:pStyle w:val="ListParagraph"/>
        <w:ind w:left="360"/>
      </w:pPr>
      <w:r>
        <w:t>Sino le coloco un cero, el sistema me validara tanto que ingrese un usuario y una contraseña válidos, los cuales tendré que tener antes previamente cargados (ya que no manejamos bases de datos).</w:t>
      </w:r>
    </w:p>
    <w:p w14:paraId="11F1D67B" w14:textId="77777777" w:rsidR="009658C7" w:rsidRDefault="009658C7" w:rsidP="009658C7">
      <w:pPr>
        <w:pStyle w:val="ListParagraph"/>
        <w:numPr>
          <w:ilvl w:val="0"/>
          <w:numId w:val="1"/>
        </w:numPr>
      </w:pPr>
      <w:r>
        <w:t>Luego de ingresar mi nombre de usuario y mi contraseña,</w:t>
      </w:r>
      <w:r w:rsidR="003940F4">
        <w:t xml:space="preserve"> y de haberlos validado, el sistema me mostrara un mensaje de Bienvenida usuario: ………….</w:t>
      </w:r>
      <w:r w:rsidR="00CC672F">
        <w:t>(El nombre del usuario)</w:t>
      </w:r>
      <w:r w:rsidR="003940F4">
        <w:t xml:space="preserve"> Luego ya de haber ingresado, este me preguntara que acción quiero realizar</w:t>
      </w:r>
    </w:p>
    <w:p w14:paraId="05BDE050" w14:textId="77777777" w:rsidR="009658C7" w:rsidRDefault="009658C7" w:rsidP="009658C7">
      <w:pPr>
        <w:pStyle w:val="ListParagraph"/>
        <w:numPr>
          <w:ilvl w:val="1"/>
          <w:numId w:val="1"/>
        </w:numPr>
      </w:pPr>
      <w:r>
        <w:t>Depositar</w:t>
      </w:r>
    </w:p>
    <w:p w14:paraId="6053164E" w14:textId="77777777" w:rsidR="009658C7" w:rsidRDefault="009658C7" w:rsidP="009658C7">
      <w:pPr>
        <w:pStyle w:val="ListParagraph"/>
        <w:numPr>
          <w:ilvl w:val="1"/>
          <w:numId w:val="1"/>
        </w:numPr>
      </w:pPr>
      <w:r>
        <w:t>Sacar plata</w:t>
      </w:r>
    </w:p>
    <w:p w14:paraId="6E8BA5D8" w14:textId="77777777" w:rsidR="009658C7" w:rsidRDefault="009658C7" w:rsidP="009658C7">
      <w:pPr>
        <w:pStyle w:val="ListParagraph"/>
        <w:numPr>
          <w:ilvl w:val="1"/>
          <w:numId w:val="1"/>
        </w:numPr>
      </w:pPr>
      <w:r>
        <w:t>Mostrar saldo</w:t>
      </w:r>
    </w:p>
    <w:p w14:paraId="7E6644CE" w14:textId="128C150F" w:rsidR="00CC672F" w:rsidRPr="00C65C61" w:rsidRDefault="00CC672F" w:rsidP="009658C7">
      <w:pPr>
        <w:pStyle w:val="ListParagraph"/>
        <w:numPr>
          <w:ilvl w:val="1"/>
          <w:numId w:val="1"/>
        </w:numPr>
        <w:rPr>
          <w:color w:val="FF0000"/>
        </w:rPr>
      </w:pPr>
      <w:r w:rsidRPr="00C65C61">
        <w:rPr>
          <w:color w:val="FF0000"/>
        </w:rPr>
        <w:t>Acciones realizadas</w:t>
      </w:r>
      <w:r w:rsidR="00C65C61">
        <w:rPr>
          <w:color w:val="FF0000"/>
        </w:rPr>
        <w:t xml:space="preserve"> (No va a salir)</w:t>
      </w:r>
    </w:p>
    <w:p w14:paraId="346A7E0F" w14:textId="4D086C1D" w:rsidR="009658C7" w:rsidRDefault="009658C7" w:rsidP="009658C7">
      <w:pPr>
        <w:pStyle w:val="ListParagraph"/>
        <w:numPr>
          <w:ilvl w:val="1"/>
          <w:numId w:val="1"/>
        </w:numPr>
      </w:pPr>
      <w:proofErr w:type="spellStart"/>
      <w:r>
        <w:t>Salir</w:t>
      </w:r>
      <w:r w:rsidR="00C65C61">
        <w:t>au</w:t>
      </w:r>
      <w:proofErr w:type="spellEnd"/>
      <w:r w:rsidR="00C65C61">
        <w:t xml:space="preserve"> </w:t>
      </w:r>
    </w:p>
    <w:p w14:paraId="7472DC97" w14:textId="77777777" w:rsidR="009658C7" w:rsidRDefault="009658C7" w:rsidP="009658C7"/>
    <w:p w14:paraId="75857035" w14:textId="77777777" w:rsidR="009658C7" w:rsidRPr="00E470D8" w:rsidRDefault="009658C7" w:rsidP="009658C7">
      <w:pPr>
        <w:pStyle w:val="ListParagraph"/>
        <w:numPr>
          <w:ilvl w:val="0"/>
          <w:numId w:val="1"/>
        </w:numPr>
        <w:rPr>
          <w:b/>
          <w:u w:val="single"/>
        </w:rPr>
      </w:pPr>
      <w:r w:rsidRPr="009658C7">
        <w:rPr>
          <w:b/>
          <w:u w:val="single"/>
        </w:rPr>
        <w:t>Depositar</w:t>
      </w:r>
      <w:r>
        <w:rPr>
          <w:b/>
          <w:u w:val="single"/>
        </w:rPr>
        <w:t xml:space="preserve">: </w:t>
      </w:r>
      <w:r w:rsidRPr="009658C7">
        <w:t xml:space="preserve">cuando valla </w:t>
      </w:r>
      <w:r>
        <w:t xml:space="preserve">a ingresar el saldo a depositar, si ingreso un salgo igual a cero o menor a </w:t>
      </w:r>
      <w:r w:rsidR="00AE5901">
        <w:t>cero,</w:t>
      </w:r>
      <w:r>
        <w:t xml:space="preserve"> el sistema automáticamente me pida otra vez un saldo valido para ingresar</w:t>
      </w:r>
      <w:r w:rsidR="00AE5901">
        <w:t xml:space="preserve">. En cambio si el dinero está dentro de los parámetros establecidos </w:t>
      </w:r>
      <w:r>
        <w:t>el sistema me muestre un mensaje ,</w:t>
      </w:r>
      <w:r w:rsidR="00AE5901">
        <w:t xml:space="preserve"> y dirá por mensaje </w:t>
      </w:r>
      <w:r>
        <w:t xml:space="preserve"> “</w:t>
      </w:r>
      <w:r w:rsidR="00AE5901">
        <w:t>DINERO DEPOSITADO”, y me mostrara</w:t>
      </w:r>
      <w:r>
        <w:t xml:space="preserve"> otra vez el cartel de las opciones</w:t>
      </w:r>
    </w:p>
    <w:p w14:paraId="1B2E9C10" w14:textId="77777777" w:rsidR="00E470D8" w:rsidRPr="009658C7" w:rsidRDefault="00E470D8" w:rsidP="00E470D8">
      <w:pPr>
        <w:pStyle w:val="ListParagraph"/>
        <w:ind w:left="360"/>
        <w:rPr>
          <w:b/>
          <w:u w:val="single"/>
        </w:rPr>
      </w:pPr>
    </w:p>
    <w:p w14:paraId="6625E08F" w14:textId="77777777" w:rsidR="009658C7" w:rsidRPr="00E470D8" w:rsidRDefault="009658C7" w:rsidP="009658C7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SACAR PLATA:</w:t>
      </w:r>
      <w:r w:rsidR="00E470D8">
        <w:rPr>
          <w:b/>
          <w:u w:val="single"/>
        </w:rPr>
        <w:t xml:space="preserve"> </w:t>
      </w:r>
      <w:r w:rsidR="00E470D8">
        <w:t xml:space="preserve"> si saco un salgo menor a cero o igual, el sistema me pedirá que ingrese un monto valido para poder retirar dinero, luego de poner el </w:t>
      </w:r>
      <w:proofErr w:type="gramStart"/>
      <w:r w:rsidR="00E470D8">
        <w:t>monto ,</w:t>
      </w:r>
      <w:proofErr w:type="gramEnd"/>
      <w:r w:rsidR="00E470D8">
        <w:t xml:space="preserve"> el sistema restara el monto al monto que tenga en el cajero automática</w:t>
      </w:r>
      <w:r w:rsidR="00CC672F">
        <w:t xml:space="preserve"> guardado previamente(lo inicializaran ya con un saldo positivo)</w:t>
      </w:r>
      <w:r w:rsidR="00DF4DD3">
        <w:t>, que estará en un rango definido por el programador</w:t>
      </w:r>
      <w:r w:rsidR="00E470D8">
        <w:t xml:space="preserve">, luego de haber realizado la resta a su salgo inicial podrán o no mostrar </w:t>
      </w:r>
      <w:r w:rsidR="00CC672F">
        <w:t>cuanto</w:t>
      </w:r>
      <w:r w:rsidR="00E470D8">
        <w:t xml:space="preserve"> monto les queda</w:t>
      </w:r>
      <w:r w:rsidR="00CC672F">
        <w:t>. E</w:t>
      </w:r>
      <w:r w:rsidR="00E470D8">
        <w:t>l sistema mostrara ”OPERACIÓN REALIZADA ZATISFACTORIAMENTE” y me volverá a la pantalla de opciones</w:t>
      </w:r>
    </w:p>
    <w:p w14:paraId="5624CA7B" w14:textId="77777777" w:rsidR="00E470D8" w:rsidRPr="00E470D8" w:rsidRDefault="00E470D8" w:rsidP="00E470D8">
      <w:pPr>
        <w:pStyle w:val="ListParagraph"/>
        <w:rPr>
          <w:b/>
          <w:u w:val="single"/>
        </w:rPr>
      </w:pPr>
    </w:p>
    <w:p w14:paraId="5C78A62D" w14:textId="77777777" w:rsidR="00E470D8" w:rsidRPr="00CC672F" w:rsidRDefault="00E470D8" w:rsidP="009658C7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 xml:space="preserve">MOSTRAR MONTO: </w:t>
      </w:r>
      <w:r>
        <w:t xml:space="preserve"> acá solo el sistema mostrara el monto que nos queda en nuestra cuenta , nos volverá a la pantalla para seleccionar una opción</w:t>
      </w:r>
    </w:p>
    <w:p w14:paraId="1B8BEFDB" w14:textId="77777777" w:rsidR="00CC672F" w:rsidRPr="00CC672F" w:rsidRDefault="00CC672F" w:rsidP="00CC672F">
      <w:pPr>
        <w:pStyle w:val="ListParagraph"/>
        <w:rPr>
          <w:b/>
          <w:u w:val="single"/>
        </w:rPr>
      </w:pPr>
    </w:p>
    <w:p w14:paraId="627D606D" w14:textId="77777777" w:rsidR="00CC672F" w:rsidRPr="00CC672F" w:rsidRDefault="00CC672F" w:rsidP="009658C7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 xml:space="preserve">Acciones realizadas: </w:t>
      </w:r>
      <w:r>
        <w:t xml:space="preserve"> El sistema guardara todas las acciones realizadas y las mostrara por consola, como método de control para el controlador, SOLO ACCIONES REALIZADAS, como por ejemplo:</w:t>
      </w:r>
    </w:p>
    <w:p w14:paraId="7EE91474" w14:textId="77777777" w:rsidR="00CC672F" w:rsidRPr="00CC672F" w:rsidRDefault="00CC672F" w:rsidP="00CC672F">
      <w:pPr>
        <w:pStyle w:val="ListParagraph"/>
      </w:pPr>
    </w:p>
    <w:p w14:paraId="4EC2A4B2" w14:textId="77777777" w:rsidR="00CC672F" w:rsidRPr="00CC672F" w:rsidRDefault="00CC672F" w:rsidP="00CC672F">
      <w:pPr>
        <w:pStyle w:val="ListParagraph"/>
        <w:numPr>
          <w:ilvl w:val="4"/>
          <w:numId w:val="1"/>
        </w:numPr>
      </w:pPr>
      <w:r w:rsidRPr="00CC672F">
        <w:t>Depositar</w:t>
      </w:r>
    </w:p>
    <w:p w14:paraId="1C351290" w14:textId="77777777" w:rsidR="00CC672F" w:rsidRPr="00CC672F" w:rsidRDefault="00CC672F" w:rsidP="00CC672F">
      <w:pPr>
        <w:pStyle w:val="ListParagraph"/>
        <w:numPr>
          <w:ilvl w:val="4"/>
          <w:numId w:val="1"/>
        </w:numPr>
      </w:pPr>
      <w:r w:rsidRPr="00CC672F">
        <w:t>Mostrar Saldo</w:t>
      </w:r>
    </w:p>
    <w:p w14:paraId="3B15E63F" w14:textId="77777777" w:rsidR="00CC672F" w:rsidRPr="00CC672F" w:rsidRDefault="00CC672F" w:rsidP="00CC672F">
      <w:pPr>
        <w:pStyle w:val="ListParagraph"/>
        <w:numPr>
          <w:ilvl w:val="4"/>
          <w:numId w:val="1"/>
        </w:numPr>
      </w:pPr>
      <w:r w:rsidRPr="00CC672F">
        <w:t>Sacar plata</w:t>
      </w:r>
    </w:p>
    <w:p w14:paraId="522EC0BF" w14:textId="77777777" w:rsidR="00CC672F" w:rsidRPr="00CC672F" w:rsidRDefault="00CC672F" w:rsidP="00CC672F">
      <w:pPr>
        <w:pStyle w:val="ListParagraph"/>
        <w:numPr>
          <w:ilvl w:val="4"/>
          <w:numId w:val="1"/>
        </w:numPr>
      </w:pPr>
      <w:r w:rsidRPr="00CC672F">
        <w:t xml:space="preserve">Depositar </w:t>
      </w:r>
    </w:p>
    <w:p w14:paraId="66A552A0" w14:textId="77777777" w:rsidR="00E470D8" w:rsidRPr="00CC672F" w:rsidRDefault="00CC672F" w:rsidP="00CC672F">
      <w:pPr>
        <w:pStyle w:val="ListParagraph"/>
        <w:numPr>
          <w:ilvl w:val="4"/>
          <w:numId w:val="1"/>
        </w:numPr>
      </w:pPr>
      <w:r w:rsidRPr="00CC672F">
        <w:t xml:space="preserve">Depositar </w:t>
      </w:r>
    </w:p>
    <w:p w14:paraId="6F5FABE6" w14:textId="77777777" w:rsidR="00E470D8" w:rsidRPr="009658C7" w:rsidRDefault="00134098" w:rsidP="009658C7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lastRenderedPageBreak/>
        <w:t>Salir:</w:t>
      </w:r>
      <w:r>
        <w:t xml:space="preserve"> el sistema nos mostrara el pantalla para ingresar un usuario, si ingresamos un usuario 0 el sistema se cerrara, sino si ingresamos un usuario cualquiera nos pedirá la contraseña</w:t>
      </w:r>
    </w:p>
    <w:sectPr w:rsidR="00E470D8" w:rsidRPr="009658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7D2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C7C24E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7BA2"/>
    <w:rsid w:val="00134098"/>
    <w:rsid w:val="00235892"/>
    <w:rsid w:val="003940F4"/>
    <w:rsid w:val="005C438D"/>
    <w:rsid w:val="00847CF0"/>
    <w:rsid w:val="009658C7"/>
    <w:rsid w:val="009F4C5D"/>
    <w:rsid w:val="00AE5901"/>
    <w:rsid w:val="00B27BA2"/>
    <w:rsid w:val="00B6421C"/>
    <w:rsid w:val="00B87753"/>
    <w:rsid w:val="00C65C61"/>
    <w:rsid w:val="00CC672F"/>
    <w:rsid w:val="00DF4DD3"/>
    <w:rsid w:val="00E4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8DE79"/>
  <w15:docId w15:val="{C4D4138C-7E98-4C7C-9533-504E347CF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8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blo\Downloads\PAUTAS%20PARA%20EL%20PRACTICO%20(1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PAUTAS PARA EL PRACTICO (1)</Template>
  <TotalTime>25</TotalTime>
  <Pages>2</Pages>
  <Words>361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Nello</dc:creator>
  <cp:lastModifiedBy>Franco</cp:lastModifiedBy>
  <cp:revision>2</cp:revision>
  <dcterms:created xsi:type="dcterms:W3CDTF">2021-05-04T00:44:00Z</dcterms:created>
  <dcterms:modified xsi:type="dcterms:W3CDTF">2021-05-04T00:44:00Z</dcterms:modified>
</cp:coreProperties>
</file>